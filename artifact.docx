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6FA5" w14:textId="77777777" w:rsidR="005A699F" w:rsidRPr="005A699F" w:rsidRDefault="005A699F" w:rsidP="005A699F">
      <w:pPr>
        <w:pStyle w:val="Heading1"/>
        <w:rPr>
          <w:bCs/>
        </w:rPr>
      </w:pPr>
      <w:r w:rsidRPr="005A699F">
        <w:rPr>
          <w:rStyle w:val="Strong"/>
          <w:b/>
          <w:bCs w:val="0"/>
        </w:rPr>
        <w:t>Project Vision and Scope</w:t>
      </w:r>
    </w:p>
    <w:p w14:paraId="70B113C7" w14:textId="49E732F7" w:rsidR="005A699F" w:rsidRPr="005A699F" w:rsidRDefault="005A699F" w:rsidP="005A699F">
      <w:pPr>
        <w:pStyle w:val="Heading2"/>
      </w:pPr>
      <w:r w:rsidRPr="005A699F">
        <w:rPr/>
        <w:t>Project Overview</w:t>
      </w:r>
    </w:p>
    <w:p w14:paraId="2427AFEC" w14:textId="77777777" w:rsidR="005A699F" w:rsidRDefault="005A699F" w:rsidP="005A699F">
      <w:r>
        <w:rPr>
          <w:rStyle w:val="Strong"/>
          <w:rFonts w:eastAsiaTheme="majorEastAsia"/>
          <w:color w:val="000000"/>
        </w:rPr>
        <w:t>Project Name:</w:t>
      </w:r>
      <w:r>
        <w:rPr>
          <w:rStyle w:val="apple-converted-space"/>
          <w:rFonts w:eastAsiaTheme="majorEastAsia"/>
          <w:color w:val="000000"/>
        </w:rPr>
        <w:t> </w:t>
      </w:r>
      <w:r>
        <w:t>Salon Management System with E-Commerce Integration</w:t>
      </w:r>
    </w:p>
    <w:p w14:paraId="2194C568" w14:textId="77777777" w:rsidR="005A699F" w:rsidRDefault="005A699F" w:rsidP="005A699F">
      <w:r>
        <w:rPr>
          <w:rStyle w:val="Strong"/>
          <w:rFonts w:eastAsiaTheme="majorEastAsia"/>
          <w:color w:val="000000"/>
        </w:rPr>
        <w:t>Project Purpose:</w:t>
      </w:r>
      <w:r>
        <w:rPr>
          <w:rStyle w:val="apple-converted-space"/>
          <w:rFonts w:eastAsiaTheme="majorEastAsia"/>
          <w:color w:val="000000"/>
        </w:rPr>
        <w:t> </w:t>
      </w:r>
      <w:r>
        <w:t>The purpose of this project is to develop an online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Salon Management System</w:t>
      </w:r>
      <w:r>
        <w:rPr>
          <w:rStyle w:val="apple-converted-space"/>
          <w:rFonts w:eastAsiaTheme="majorEastAsia"/>
          <w:color w:val="000000"/>
        </w:rPr>
        <w:t> </w:t>
      </w:r>
      <w:r>
        <w:t>that allows users to book salon appointments, enables stylists to manage their schedules, and allows the admin to oversee the system efficiently. Additionally,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basic e-commerce module</w:t>
      </w:r>
      <w:r>
        <w:rPr>
          <w:rStyle w:val="apple-converted-space"/>
          <w:rFonts w:eastAsiaTheme="majorEastAsia"/>
          <w:color w:val="000000"/>
        </w:rPr>
        <w:t> </w:t>
      </w:r>
      <w:r>
        <w:t>is integrated, allowing users to purchase salon-related products. The admin has full control over product management.</w:t>
      </w:r>
    </w:p>
    <w:p w14:paraId="38396A8D" w14:textId="77777777" w:rsidR="005A699F" w:rsidRPr="005A699F" w:rsidRDefault="005A699F" w:rsidP="005A699F">
      <w:pPr>
        <w:pStyle w:val="Heading2"/>
      </w:pPr>
      <w:r w:rsidRPr="005A699F">
        <w:rPr/>
        <w:t>Scope</w:t>
      </w:r>
    </w:p>
    <w:p w14:paraId="23F41BD0" w14:textId="77777777" w:rsidR="005A699F" w:rsidRDefault="005A699F" w:rsidP="005A699F">
      <w:r>
        <w:rPr>
          <w:rStyle w:val="Strong"/>
          <w:rFonts w:eastAsiaTheme="majorEastAsia"/>
          <w:color w:val="000000"/>
        </w:rPr>
        <w:t>Admin</w:t>
      </w:r>
      <w:r>
        <w:t>: Manage users, oversee appointments, maintain the system, and manage e-commerce products.</w:t>
      </w:r>
    </w:p>
    <w:p w14:paraId="66DBCD82" w14:textId="77777777" w:rsidR="005A699F" w:rsidRDefault="005A699F" w:rsidP="005A699F">
      <w:r>
        <w:rPr>
          <w:rStyle w:val="Strong"/>
          <w:rFonts w:eastAsiaTheme="majorEastAsia"/>
          <w:color w:val="000000"/>
        </w:rPr>
        <w:t>Stylist</w:t>
      </w:r>
      <w:r>
        <w:t>: Accept or reject appointments and update availability.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Stylists have no control over the e-commerce system.</w:t>
      </w:r>
    </w:p>
    <w:p w14:paraId="1967D0FE" w14:textId="77777777" w:rsidR="005A699F" w:rsidRDefault="005A699F" w:rsidP="005A699F">
      <w:r>
        <w:rPr>
          <w:rStyle w:val="Strong"/>
          <w:rFonts w:eastAsiaTheme="majorEastAsia"/>
          <w:color w:val="000000"/>
        </w:rPr>
        <w:t>User</w:t>
      </w:r>
      <w:r>
        <w:t>: Book appointments, select services, purchase salon-related products, and make payments.</w:t>
      </w:r>
    </w:p>
    <w:p w14:paraId="1B77E08A" w14:textId="4896505F" w:rsidR="005A699F" w:rsidRDefault="005A699F" w:rsidP="005A699F"/>
    <w:p w14:paraId="58D7DD0C" w14:textId="06E91BD3" w:rsidR="005A699F" w:rsidRDefault="005A699F" w:rsidP="005A699F">
      <w:pPr>
        <w:pStyle w:val="Heading2"/>
      </w:pPr>
      <w:r>
        <w:t>Project Objectives</w:t>
      </w:r>
    </w:p>
    <w:p w14:paraId="6C480081" w14:textId="77777777" w:rsidR="005A699F" w:rsidRPr="005A699F" w:rsidRDefault="005A699F" w:rsidP="005A699F">
      <w:pPr>
        <w:rPr>
          <w:b/>
          <w:bCs/>
        </w:rPr>
      </w:pPr>
      <w:r w:rsidRPr="005A699F">
        <w:rPr>
          <w:b/>
          <w:bCs/>
        </w:rPr>
        <w:t>Admin Objectives:</w:t>
      </w:r>
    </w:p>
    <w:p w14:paraId="21484B54" w14:textId="77777777" w:rsidR="005A699F" w:rsidRDefault="005A699F" w:rsidP="005A699F">
      <w:r>
        <w:t>Manage user accounts (Create, Edit, Delete).</w:t>
      </w:r>
    </w:p>
    <w:p w14:paraId="6D7E8FBC" w14:textId="77777777" w:rsidR="005A699F" w:rsidRDefault="005A699F" w:rsidP="005A699F">
      <w:r>
        <w:t>Oversee salon schedules and appointment bookings.</w:t>
      </w:r>
    </w:p>
    <w:p w14:paraId="2B5CFE4F" w14:textId="77777777" w:rsidR="005A699F" w:rsidRDefault="005A699F" w:rsidP="005A699F">
      <w:r>
        <w:t>Manage and update products in the e-commerce module.</w:t>
      </w:r>
    </w:p>
    <w:p w14:paraId="2994DC77" w14:textId="77777777" w:rsidR="005A699F" w:rsidRDefault="005A699F" w:rsidP="005A699F">
      <w:r>
        <w:t>Generate reports on salon activities and product sales.</w:t>
      </w:r>
    </w:p>
    <w:p w14:paraId="4EDA8ACF" w14:textId="77777777" w:rsidR="005A699F" w:rsidRPr="005A699F" w:rsidRDefault="005A699F" w:rsidP="005A699F">
      <w:pPr>
        <w:rPr>
          <w:b/>
          <w:bCs/>
        </w:rPr>
      </w:pPr>
      <w:r w:rsidRPr="005A699F">
        <w:rPr>
          <w:b/>
          <w:bCs/>
        </w:rPr>
        <w:t>Stylist Objectives:</w:t>
      </w:r>
    </w:p>
    <w:p w14:paraId="310C0F47" w14:textId="77777777" w:rsidR="005A699F" w:rsidRDefault="005A699F" w:rsidP="005A699F">
      <w:r>
        <w:t>Manage personal schedule and availability.</w:t>
      </w:r>
    </w:p>
    <w:p w14:paraId="36B2D5BC" w14:textId="77777777" w:rsidR="005A699F" w:rsidRDefault="005A699F" w:rsidP="005A699F">
      <w:r>
        <w:t>View and confirm/cancel bookings.</w:t>
      </w:r>
    </w:p>
    <w:p w14:paraId="05BE56F5" w14:textId="77777777" w:rsidR="005A699F" w:rsidRDefault="005A699F" w:rsidP="005A699F">
      <w:r>
        <w:lastRenderedPageBreak/>
        <w:t>Provide service history for customers.</w:t>
      </w:r>
    </w:p>
    <w:p w14:paraId="721A9751" w14:textId="77777777" w:rsidR="005A699F" w:rsidRPr="005A699F" w:rsidRDefault="005A699F" w:rsidP="005A699F">
      <w:pPr>
        <w:rPr>
          <w:b/>
          <w:bCs/>
        </w:rPr>
      </w:pPr>
      <w:r w:rsidRPr="005A699F">
        <w:rPr>
          <w:b/>
          <w:bCs/>
        </w:rPr>
        <w:t>User Objectives:</w:t>
      </w:r>
    </w:p>
    <w:p w14:paraId="012C05FA" w14:textId="77777777" w:rsidR="005A699F" w:rsidRDefault="005A699F" w:rsidP="005A699F">
      <w:r>
        <w:t>Register and maintain their account.</w:t>
      </w:r>
    </w:p>
    <w:p w14:paraId="10EDEB90" w14:textId="77777777" w:rsidR="005A699F" w:rsidRDefault="005A699F" w:rsidP="005A699F">
      <w:r>
        <w:t>Book appointments and select available services.</w:t>
      </w:r>
    </w:p>
    <w:p w14:paraId="1272BF72" w14:textId="77777777" w:rsidR="005A699F" w:rsidRDefault="005A699F" w:rsidP="005A699F">
      <w:r>
        <w:t>Make payments via online or cash on arrival.</w:t>
      </w:r>
    </w:p>
    <w:p w14:paraId="57272602" w14:textId="77777777" w:rsidR="005A699F" w:rsidRDefault="005A699F" w:rsidP="005A699F">
      <w:r>
        <w:t>Browse and purchase products from the e-commerce store.</w:t>
      </w:r>
    </w:p>
    <w:p w14:paraId="13E9F5A8" w14:textId="77777777" w:rsidR="005A699F" w:rsidRDefault="005A699F" w:rsidP="005A699F"/>
    <w:p w14:paraId="1181DE70" w14:textId="63371371" w:rsidR="005A699F" w:rsidRDefault="005A699F" w:rsidP="005A699F">
      <w:pPr>
        <w:pStyle w:val="Heading1"/>
      </w:pPr>
      <w:r w:rsidRPr="005A699F">
        <w:t>Product Backlog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923"/>
        <w:gridCol w:w="2177"/>
        <w:gridCol w:w="4889"/>
        <w:gridCol w:w="1361"/>
      </w:tblGrid>
      <w:tr w:rsidR="005A699F" w:rsidRPr="00175C48" w14:paraId="1F2CA88D" w14:textId="77777777" w:rsidTr="00F4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278600" w14:textId="77777777" w:rsidR="005A699F" w:rsidRPr="00175C48" w:rsidRDefault="005A699F" w:rsidP="00F46780">
            <w:pPr>
              <w:jc w:val="center"/>
              <w:rPr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t>Epic</w:t>
            </w:r>
          </w:p>
        </w:tc>
        <w:tc>
          <w:tcPr>
            <w:tcW w:w="0" w:type="auto"/>
            <w:hideMark/>
          </w:tcPr>
          <w:p w14:paraId="6C4C8118" w14:textId="77777777" w:rsidR="005A699F" w:rsidRPr="00175C48" w:rsidRDefault="005A699F" w:rsidP="00F4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t>User Story</w:t>
            </w:r>
          </w:p>
        </w:tc>
        <w:tc>
          <w:tcPr>
            <w:tcW w:w="0" w:type="auto"/>
            <w:hideMark/>
          </w:tcPr>
          <w:p w14:paraId="4E01606B" w14:textId="77777777" w:rsidR="005A699F" w:rsidRPr="00175C48" w:rsidRDefault="005A699F" w:rsidP="00F4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t>Acceptance Criteria</w:t>
            </w:r>
          </w:p>
        </w:tc>
        <w:tc>
          <w:tcPr>
            <w:tcW w:w="0" w:type="auto"/>
            <w:hideMark/>
          </w:tcPr>
          <w:p w14:paraId="25DCB586" w14:textId="77777777" w:rsidR="005A699F" w:rsidRPr="00175C48" w:rsidRDefault="005A699F" w:rsidP="00F467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t>Priority</w:t>
            </w:r>
          </w:p>
        </w:tc>
      </w:tr>
      <w:tr w:rsidR="005A699F" w:rsidRPr="00175C48" w14:paraId="4EDFD0D5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AFF05" w14:textId="77777777" w:rsidR="005A699F" w:rsidRPr="00175C48" w:rsidRDefault="005A699F" w:rsidP="00F46780">
            <w:pPr>
              <w:jc w:val="left"/>
              <w:rPr>
                <w:b w:val="0"/>
                <w:bCs w:val="0"/>
                <w:color w:val="000000"/>
              </w:rPr>
            </w:pPr>
            <w:r w:rsidRPr="00175C48">
              <w:rPr>
                <w:color w:val="000000"/>
              </w:rPr>
              <w:t>Admin</w:t>
            </w:r>
          </w:p>
        </w:tc>
        <w:tc>
          <w:tcPr>
            <w:tcW w:w="0" w:type="auto"/>
            <w:hideMark/>
          </w:tcPr>
          <w:p w14:paraId="4B261578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Manage users</w:t>
            </w:r>
          </w:p>
        </w:tc>
        <w:tc>
          <w:tcPr>
            <w:tcW w:w="0" w:type="auto"/>
            <w:hideMark/>
          </w:tcPr>
          <w:p w14:paraId="0F126E58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Admin should be able to add, update, and remove users</w:t>
            </w:r>
          </w:p>
        </w:tc>
        <w:tc>
          <w:tcPr>
            <w:tcW w:w="0" w:type="auto"/>
            <w:hideMark/>
          </w:tcPr>
          <w:p w14:paraId="511FDFF6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Must Have</w:t>
            </w:r>
          </w:p>
        </w:tc>
      </w:tr>
      <w:tr w:rsidR="005A699F" w:rsidRPr="00175C48" w14:paraId="0B2C7B95" w14:textId="77777777" w:rsidTr="00F4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B6DDE" w14:textId="77777777" w:rsidR="005A699F" w:rsidRPr="00175C48" w:rsidRDefault="005A699F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Admin</w:t>
            </w:r>
          </w:p>
        </w:tc>
        <w:tc>
          <w:tcPr>
            <w:tcW w:w="0" w:type="auto"/>
            <w:hideMark/>
          </w:tcPr>
          <w:p w14:paraId="7D92CC77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Manage appointments</w:t>
            </w:r>
          </w:p>
        </w:tc>
        <w:tc>
          <w:tcPr>
            <w:tcW w:w="0" w:type="auto"/>
            <w:hideMark/>
          </w:tcPr>
          <w:p w14:paraId="03BAE3F3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Admin should see all appointments and edit if necessary</w:t>
            </w:r>
          </w:p>
        </w:tc>
        <w:tc>
          <w:tcPr>
            <w:tcW w:w="0" w:type="auto"/>
            <w:hideMark/>
          </w:tcPr>
          <w:p w14:paraId="33C7985A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Must Have</w:t>
            </w:r>
          </w:p>
        </w:tc>
      </w:tr>
      <w:tr w:rsidR="005A699F" w:rsidRPr="00175C48" w14:paraId="0B566683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DB029" w14:textId="77777777" w:rsidR="005A699F" w:rsidRPr="00175C48" w:rsidRDefault="005A699F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Admin</w:t>
            </w:r>
          </w:p>
        </w:tc>
        <w:tc>
          <w:tcPr>
            <w:tcW w:w="0" w:type="auto"/>
            <w:hideMark/>
          </w:tcPr>
          <w:p w14:paraId="0AABF51B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Manage products</w:t>
            </w:r>
          </w:p>
        </w:tc>
        <w:tc>
          <w:tcPr>
            <w:tcW w:w="0" w:type="auto"/>
            <w:hideMark/>
          </w:tcPr>
          <w:p w14:paraId="01E6C8FB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Admin should be able to add, update, and delete products</w:t>
            </w:r>
          </w:p>
        </w:tc>
        <w:tc>
          <w:tcPr>
            <w:tcW w:w="0" w:type="auto"/>
            <w:hideMark/>
          </w:tcPr>
          <w:p w14:paraId="0DB8F331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Must Have</w:t>
            </w:r>
          </w:p>
        </w:tc>
      </w:tr>
      <w:tr w:rsidR="005A699F" w:rsidRPr="00175C48" w14:paraId="02B11BC3" w14:textId="77777777" w:rsidTr="00F4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A7738E" w14:textId="77777777" w:rsidR="005A699F" w:rsidRPr="00175C48" w:rsidRDefault="005A699F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Stylist</w:t>
            </w:r>
          </w:p>
        </w:tc>
        <w:tc>
          <w:tcPr>
            <w:tcW w:w="0" w:type="auto"/>
            <w:hideMark/>
          </w:tcPr>
          <w:p w14:paraId="0F08B866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View appointments</w:t>
            </w:r>
          </w:p>
        </w:tc>
        <w:tc>
          <w:tcPr>
            <w:tcW w:w="0" w:type="auto"/>
            <w:hideMark/>
          </w:tcPr>
          <w:p w14:paraId="5C96E22A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Stylists should be able to confirm or reject appointments</w:t>
            </w:r>
          </w:p>
        </w:tc>
        <w:tc>
          <w:tcPr>
            <w:tcW w:w="0" w:type="auto"/>
            <w:hideMark/>
          </w:tcPr>
          <w:p w14:paraId="236F5F8B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Must Have</w:t>
            </w:r>
          </w:p>
        </w:tc>
      </w:tr>
      <w:tr w:rsidR="005A699F" w:rsidRPr="00175C48" w14:paraId="257B8101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82A729" w14:textId="77777777" w:rsidR="005A699F" w:rsidRPr="00175C48" w:rsidRDefault="005A699F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User</w:t>
            </w:r>
          </w:p>
        </w:tc>
        <w:tc>
          <w:tcPr>
            <w:tcW w:w="0" w:type="auto"/>
            <w:hideMark/>
          </w:tcPr>
          <w:p w14:paraId="3253A6E4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Book appointment</w:t>
            </w:r>
          </w:p>
        </w:tc>
        <w:tc>
          <w:tcPr>
            <w:tcW w:w="0" w:type="auto"/>
            <w:hideMark/>
          </w:tcPr>
          <w:p w14:paraId="4E363EE3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Users should select a service, stylist, and time slot</w:t>
            </w:r>
          </w:p>
        </w:tc>
        <w:tc>
          <w:tcPr>
            <w:tcW w:w="0" w:type="auto"/>
            <w:hideMark/>
          </w:tcPr>
          <w:p w14:paraId="12175DF0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Must Have</w:t>
            </w:r>
          </w:p>
        </w:tc>
      </w:tr>
      <w:tr w:rsidR="005A699F" w:rsidRPr="00175C48" w14:paraId="583D66BC" w14:textId="77777777" w:rsidTr="00F4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10BB6A" w14:textId="77777777" w:rsidR="005A699F" w:rsidRPr="00175C48" w:rsidRDefault="005A699F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User</w:t>
            </w:r>
          </w:p>
        </w:tc>
        <w:tc>
          <w:tcPr>
            <w:tcW w:w="0" w:type="auto"/>
            <w:hideMark/>
          </w:tcPr>
          <w:p w14:paraId="32F27FE4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Purchase products</w:t>
            </w:r>
          </w:p>
        </w:tc>
        <w:tc>
          <w:tcPr>
            <w:tcW w:w="0" w:type="auto"/>
            <w:hideMark/>
          </w:tcPr>
          <w:p w14:paraId="1C211204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Users should be able to buy salon products</w:t>
            </w:r>
          </w:p>
        </w:tc>
        <w:tc>
          <w:tcPr>
            <w:tcW w:w="0" w:type="auto"/>
            <w:hideMark/>
          </w:tcPr>
          <w:p w14:paraId="3BBCE22B" w14:textId="77777777" w:rsidR="005A699F" w:rsidRPr="00175C48" w:rsidRDefault="005A699F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Must Have</w:t>
            </w:r>
          </w:p>
        </w:tc>
      </w:tr>
      <w:tr w:rsidR="005A699F" w:rsidRPr="00175C48" w14:paraId="5FB3FCA8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B0F57" w14:textId="77777777" w:rsidR="005A699F" w:rsidRPr="00175C48" w:rsidRDefault="005A699F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User</w:t>
            </w:r>
          </w:p>
        </w:tc>
        <w:tc>
          <w:tcPr>
            <w:tcW w:w="0" w:type="auto"/>
            <w:hideMark/>
          </w:tcPr>
          <w:p w14:paraId="45A85CAA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Payment processing</w:t>
            </w:r>
          </w:p>
        </w:tc>
        <w:tc>
          <w:tcPr>
            <w:tcW w:w="0" w:type="auto"/>
            <w:hideMark/>
          </w:tcPr>
          <w:p w14:paraId="66F7BA5A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Users should pay via online or cash on arrival</w:t>
            </w:r>
          </w:p>
        </w:tc>
        <w:tc>
          <w:tcPr>
            <w:tcW w:w="0" w:type="auto"/>
            <w:hideMark/>
          </w:tcPr>
          <w:p w14:paraId="48B4EB4E" w14:textId="77777777" w:rsidR="005A699F" w:rsidRPr="00175C48" w:rsidRDefault="005A699F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Should Have</w:t>
            </w:r>
          </w:p>
        </w:tc>
      </w:tr>
    </w:tbl>
    <w:p w14:paraId="5E53C19B" w14:textId="77777777" w:rsidR="005A699F" w:rsidRDefault="005A699F" w:rsidP="005A699F"/>
    <w:p w14:paraId="4E3737AA" w14:textId="77777777" w:rsidR="005A699F" w:rsidRDefault="005A699F" w:rsidP="005A699F"/>
    <w:p w14:paraId="64E822FB" w14:textId="77777777" w:rsidR="005A699F" w:rsidRDefault="005A699F" w:rsidP="005A699F"/>
    <w:p w14:paraId="3892E9D3" w14:textId="77777777" w:rsidR="005A699F" w:rsidRDefault="005A699F" w:rsidP="005A699F"/>
    <w:p w14:paraId="77211A0B" w14:textId="77777777" w:rsidR="005A699F" w:rsidRDefault="005A699F" w:rsidP="005A699F"/>
    <w:p w14:paraId="4BF10265" w14:textId="54818360" w:rsidR="005A699F" w:rsidRDefault="005A699F" w:rsidP="005A699F">
      <w:pPr>
        <w:pStyle w:val="Heading1"/>
      </w:pPr>
      <w:r>
        <w:t>Risk Management Plan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996"/>
        <w:gridCol w:w="1030"/>
        <w:gridCol w:w="5163"/>
      </w:tblGrid>
      <w:tr w:rsidR="00CC18B4" w:rsidRPr="00175C48" w14:paraId="51E8EB5E" w14:textId="77777777" w:rsidTr="00F467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7F3BC" w14:textId="77777777" w:rsidR="00CC18B4" w:rsidRPr="00175C48" w:rsidRDefault="00CC18B4" w:rsidP="00F46780">
            <w:pPr>
              <w:rPr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lastRenderedPageBreak/>
              <w:t>Risk</w:t>
            </w:r>
          </w:p>
        </w:tc>
        <w:tc>
          <w:tcPr>
            <w:tcW w:w="0" w:type="auto"/>
            <w:hideMark/>
          </w:tcPr>
          <w:p w14:paraId="50CE7419" w14:textId="77777777" w:rsidR="00CC18B4" w:rsidRPr="00175C48" w:rsidRDefault="00CC18B4" w:rsidP="00F4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t>Impact</w:t>
            </w:r>
          </w:p>
        </w:tc>
        <w:tc>
          <w:tcPr>
            <w:tcW w:w="0" w:type="auto"/>
            <w:hideMark/>
          </w:tcPr>
          <w:p w14:paraId="1B48C637" w14:textId="77777777" w:rsidR="00CC18B4" w:rsidRPr="00175C48" w:rsidRDefault="00CC18B4" w:rsidP="00F46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rStyle w:val="Strong"/>
                <w:rFonts w:eastAsiaTheme="majorEastAsia"/>
                <w:color w:val="000000"/>
              </w:rPr>
              <w:t>Mitigation Strategy</w:t>
            </w:r>
          </w:p>
        </w:tc>
      </w:tr>
      <w:tr w:rsidR="00CC18B4" w:rsidRPr="00175C48" w14:paraId="706093E3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A689C" w14:textId="77777777" w:rsidR="00CC18B4" w:rsidRPr="00175C48" w:rsidRDefault="00CC18B4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System Downtime</w:t>
            </w:r>
          </w:p>
        </w:tc>
        <w:tc>
          <w:tcPr>
            <w:tcW w:w="0" w:type="auto"/>
            <w:hideMark/>
          </w:tcPr>
          <w:p w14:paraId="11AC255B" w14:textId="77777777" w:rsidR="00CC18B4" w:rsidRPr="00175C48" w:rsidRDefault="00CC18B4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High</w:t>
            </w:r>
          </w:p>
        </w:tc>
        <w:tc>
          <w:tcPr>
            <w:tcW w:w="0" w:type="auto"/>
            <w:hideMark/>
          </w:tcPr>
          <w:p w14:paraId="1421D121" w14:textId="77777777" w:rsidR="00CC18B4" w:rsidRPr="00175C48" w:rsidRDefault="00CC18B4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Implement auto-backup and redundancy</w:t>
            </w:r>
          </w:p>
        </w:tc>
      </w:tr>
      <w:tr w:rsidR="00CC18B4" w:rsidRPr="00175C48" w14:paraId="58B028C0" w14:textId="77777777" w:rsidTr="00F4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64E72" w14:textId="77777777" w:rsidR="00CC18B4" w:rsidRPr="00175C48" w:rsidRDefault="00CC18B4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User Data Security</w:t>
            </w:r>
          </w:p>
        </w:tc>
        <w:tc>
          <w:tcPr>
            <w:tcW w:w="0" w:type="auto"/>
            <w:hideMark/>
          </w:tcPr>
          <w:p w14:paraId="26CC434F" w14:textId="77777777" w:rsidR="00CC18B4" w:rsidRPr="00175C48" w:rsidRDefault="00CC18B4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High</w:t>
            </w:r>
          </w:p>
        </w:tc>
        <w:tc>
          <w:tcPr>
            <w:tcW w:w="0" w:type="auto"/>
            <w:hideMark/>
          </w:tcPr>
          <w:p w14:paraId="053EE3A7" w14:textId="77777777" w:rsidR="00CC18B4" w:rsidRPr="00175C48" w:rsidRDefault="00CC18B4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 xml:space="preserve">Use secure authentication (JWT, </w:t>
            </w:r>
            <w:proofErr w:type="spellStart"/>
            <w:r w:rsidRPr="00175C48">
              <w:rPr>
                <w:color w:val="000000"/>
              </w:rPr>
              <w:t>bcrypt</w:t>
            </w:r>
            <w:proofErr w:type="spellEnd"/>
            <w:r w:rsidRPr="00175C48">
              <w:rPr>
                <w:color w:val="000000"/>
              </w:rPr>
              <w:t xml:space="preserve"> hashing)</w:t>
            </w:r>
          </w:p>
        </w:tc>
      </w:tr>
      <w:tr w:rsidR="00CC18B4" w:rsidRPr="00175C48" w14:paraId="34B6F773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183898" w14:textId="77777777" w:rsidR="00CC18B4" w:rsidRPr="00175C48" w:rsidRDefault="00CC18B4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Feature Creep</w:t>
            </w:r>
          </w:p>
        </w:tc>
        <w:tc>
          <w:tcPr>
            <w:tcW w:w="0" w:type="auto"/>
            <w:hideMark/>
          </w:tcPr>
          <w:p w14:paraId="3140202C" w14:textId="77777777" w:rsidR="00CC18B4" w:rsidRPr="00175C48" w:rsidRDefault="00CC18B4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Medium</w:t>
            </w:r>
          </w:p>
        </w:tc>
        <w:tc>
          <w:tcPr>
            <w:tcW w:w="0" w:type="auto"/>
            <w:hideMark/>
          </w:tcPr>
          <w:p w14:paraId="041F02B1" w14:textId="77777777" w:rsidR="00CC18B4" w:rsidRPr="00175C48" w:rsidRDefault="00CC18B4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Define clear scope and use agile sprints</w:t>
            </w:r>
          </w:p>
        </w:tc>
      </w:tr>
      <w:tr w:rsidR="00CC18B4" w:rsidRPr="00175C48" w14:paraId="0EEF9E3F" w14:textId="77777777" w:rsidTr="00F467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FC4A0" w14:textId="77777777" w:rsidR="00CC18B4" w:rsidRPr="00175C48" w:rsidRDefault="00CC18B4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Payment Gateway Failure</w:t>
            </w:r>
          </w:p>
        </w:tc>
        <w:tc>
          <w:tcPr>
            <w:tcW w:w="0" w:type="auto"/>
            <w:hideMark/>
          </w:tcPr>
          <w:p w14:paraId="2B6723C4" w14:textId="77777777" w:rsidR="00CC18B4" w:rsidRPr="00175C48" w:rsidRDefault="00CC18B4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High</w:t>
            </w:r>
          </w:p>
        </w:tc>
        <w:tc>
          <w:tcPr>
            <w:tcW w:w="0" w:type="auto"/>
            <w:hideMark/>
          </w:tcPr>
          <w:p w14:paraId="2ED3D06C" w14:textId="77777777" w:rsidR="00CC18B4" w:rsidRPr="00175C48" w:rsidRDefault="00CC18B4" w:rsidP="00F46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Provide multiple payment options (Online &amp; COD)</w:t>
            </w:r>
          </w:p>
        </w:tc>
      </w:tr>
      <w:tr w:rsidR="00CC18B4" w:rsidRPr="00175C48" w14:paraId="75C0F8AB" w14:textId="77777777" w:rsidTr="00F46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9696A7" w14:textId="77777777" w:rsidR="00CC18B4" w:rsidRPr="00175C48" w:rsidRDefault="00CC18B4" w:rsidP="00F46780">
            <w:pPr>
              <w:rPr>
                <w:color w:val="000000"/>
              </w:rPr>
            </w:pPr>
            <w:r w:rsidRPr="00175C48">
              <w:rPr>
                <w:color w:val="000000"/>
              </w:rPr>
              <w:t>Inventory Mismanagement</w:t>
            </w:r>
          </w:p>
        </w:tc>
        <w:tc>
          <w:tcPr>
            <w:tcW w:w="0" w:type="auto"/>
            <w:hideMark/>
          </w:tcPr>
          <w:p w14:paraId="411E4E3F" w14:textId="77777777" w:rsidR="00CC18B4" w:rsidRPr="00175C48" w:rsidRDefault="00CC18B4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Medium</w:t>
            </w:r>
          </w:p>
        </w:tc>
        <w:tc>
          <w:tcPr>
            <w:tcW w:w="0" w:type="auto"/>
            <w:hideMark/>
          </w:tcPr>
          <w:p w14:paraId="42ACAEF6" w14:textId="77777777" w:rsidR="00CC18B4" w:rsidRPr="00175C48" w:rsidRDefault="00CC18B4" w:rsidP="00F46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175C48">
              <w:rPr>
                <w:color w:val="000000"/>
              </w:rPr>
              <w:t>Implement stock tracking and update logs</w:t>
            </w:r>
          </w:p>
        </w:tc>
      </w:tr>
    </w:tbl>
    <w:p w14:paraId="014ABD0A" w14:textId="7FCD6B50" w:rsidR="005A699F" w:rsidRDefault="005A699F" w:rsidP="00CC18B4">
      <w:pPr>
        <w:pStyle w:val="Heading1"/>
      </w:pPr>
      <w:r>
        <w:t>Diagrams</w:t>
      </w:r>
    </w:p>
    <w:p w14:paraId="2B42CFD2" w14:textId="318BC221" w:rsidR="005A699F" w:rsidRPr="00CC18B4" w:rsidRDefault="005A699F" w:rsidP="00CC18B4">
      <w:pPr>
        <w:pStyle w:val="Heading2"/>
      </w:pPr>
      <w:r w:rsidRPr="00CC18B4">
        <w:t>Activity Diagram</w:t>
      </w:r>
    </w:p>
    <w:p w14:paraId="3D2B850E" w14:textId="77777777" w:rsidR="005A699F" w:rsidRDefault="005A699F" w:rsidP="005A699F">
      <w:r>
        <w:t>•</w:t>
      </w:r>
      <w:r>
        <w:tab/>
        <w:t>Booking process for Users</w:t>
      </w:r>
    </w:p>
    <w:p w14:paraId="499C404A" w14:textId="77777777" w:rsidR="005A699F" w:rsidRDefault="005A699F" w:rsidP="005A699F">
      <w:r>
        <w:t>•</w:t>
      </w:r>
      <w:r>
        <w:tab/>
        <w:t>Managing appointments for Stylists</w:t>
      </w:r>
    </w:p>
    <w:p w14:paraId="0A5B4315" w14:textId="77777777" w:rsidR="005A699F" w:rsidRDefault="005A699F" w:rsidP="005A699F">
      <w:r>
        <w:t>•</w:t>
      </w:r>
      <w:r>
        <w:tab/>
        <w:t>User authentication for Admin</w:t>
      </w:r>
    </w:p>
    <w:p w14:paraId="6A293B31" w14:textId="77777777" w:rsidR="005A699F" w:rsidRDefault="005A699F" w:rsidP="005A699F">
      <w:r>
        <w:t>•</w:t>
      </w:r>
      <w:r>
        <w:tab/>
        <w:t>E-commerce product purchase flow</w:t>
      </w:r>
    </w:p>
    <w:p w14:paraId="4AD0BA57" w14:textId="77777777" w:rsidR="005A699F" w:rsidRDefault="005A699F" w:rsidP="005A699F">
      <w:r>
        <w:t>1.4.1</w:t>
      </w:r>
      <w:r>
        <w:tab/>
        <w:t>Use-Case Diagram</w:t>
      </w:r>
    </w:p>
    <w:p w14:paraId="448978E4" w14:textId="77777777" w:rsidR="005A699F" w:rsidRDefault="005A699F" w:rsidP="005A699F">
      <w:r>
        <w:t>•</w:t>
      </w:r>
      <w:r>
        <w:tab/>
        <w:t>Login and role-based dashboard access</w:t>
      </w:r>
    </w:p>
    <w:p w14:paraId="68EFA222" w14:textId="77777777" w:rsidR="005A699F" w:rsidRDefault="005A699F" w:rsidP="005A699F">
      <w:r>
        <w:t>•</w:t>
      </w:r>
      <w:r>
        <w:tab/>
        <w:t>Appointment booking and confirmation process</w:t>
      </w:r>
    </w:p>
    <w:p w14:paraId="4C2BF45A" w14:textId="77777777" w:rsidR="005A699F" w:rsidRDefault="005A699F" w:rsidP="005A699F">
      <w:r>
        <w:t>•</w:t>
      </w:r>
      <w:r>
        <w:tab/>
        <w:t>User product browsing and purchase process</w:t>
      </w:r>
    </w:p>
    <w:p w14:paraId="4D4A0027" w14:textId="77777777" w:rsidR="005A699F" w:rsidRDefault="005A699F" w:rsidP="005A699F">
      <w:r>
        <w:t>•</w:t>
      </w:r>
      <w:r>
        <w:tab/>
        <w:t>Admin product management</w:t>
      </w:r>
    </w:p>
    <w:p w14:paraId="2AF4C1BE" w14:textId="77777777" w:rsidR="005A699F" w:rsidRDefault="005A699F" w:rsidP="005A699F">
      <w:r>
        <w:t>1.4.2</w:t>
      </w:r>
      <w:r>
        <w:tab/>
        <w:t>Class Diagram</w:t>
      </w:r>
    </w:p>
    <w:p w14:paraId="0AB96D3E" w14:textId="77777777" w:rsidR="005A699F" w:rsidRDefault="005A699F" w:rsidP="005A699F">
      <w:r>
        <w:t>•</w:t>
      </w:r>
      <w:r>
        <w:tab/>
        <w:t>User class with Admin, Stylist, and Customer roles</w:t>
      </w:r>
    </w:p>
    <w:p w14:paraId="06A0A77D" w14:textId="77777777" w:rsidR="005A699F" w:rsidRDefault="005A699F" w:rsidP="005A699F">
      <w:r>
        <w:t>•</w:t>
      </w:r>
      <w:r>
        <w:tab/>
        <w:t>Appointment and Service classes</w:t>
      </w:r>
    </w:p>
    <w:p w14:paraId="499615DE" w14:textId="098F16F5" w:rsidR="005A699F" w:rsidRDefault="005A699F" w:rsidP="005A699F">
      <w:r>
        <w:t>•</w:t>
      </w:r>
      <w:r>
        <w:tab/>
        <w:t>Product, Order, and Payment classes</w:t>
      </w:r>
    </w:p>
    <w:p w14:paraId="517075BE" w14:textId="6261D177" w:rsidR="00CC18B4" w:rsidRDefault="00CC18B4" w:rsidP="005A699F"/>
    <w:p w14:paraId="004B1CFA" w14:textId="77777777" w:rsidR="00CC18B4" w:rsidRDefault="00CC18B4" w:rsidP="00CC18B4">
      <w:r>
        <w:t>1.4.3</w:t>
      </w:r>
      <w:r>
        <w:tab/>
        <w:t>Sequence Diagram</w:t>
      </w:r>
    </w:p>
    <w:p w14:paraId="5CA3552C" w14:textId="77777777" w:rsidR="00CC18B4" w:rsidRDefault="00CC18B4" w:rsidP="00CC18B4">
      <w:r>
        <w:t>•</w:t>
      </w:r>
      <w:r>
        <w:tab/>
        <w:t>User books an appointment → Stylist confirms → System sends notification</w:t>
      </w:r>
    </w:p>
    <w:p w14:paraId="0107553A" w14:textId="77777777" w:rsidR="00CC18B4" w:rsidRDefault="00CC18B4" w:rsidP="00CC18B4">
      <w:r>
        <w:t>•</w:t>
      </w:r>
      <w:r>
        <w:tab/>
        <w:t>User adds product to cart → Completes purchase → Admin receives order</w:t>
      </w:r>
    </w:p>
    <w:p w14:paraId="115D4493" w14:textId="77777777" w:rsidR="00CC18B4" w:rsidRDefault="00CC18B4" w:rsidP="00CC18B4">
      <w:r>
        <w:t>1.4.4</w:t>
      </w:r>
      <w:r>
        <w:tab/>
        <w:t>ER Diagram</w:t>
      </w:r>
    </w:p>
    <w:p w14:paraId="421C7F37" w14:textId="77777777" w:rsidR="00CC18B4" w:rsidRDefault="00CC18B4" w:rsidP="00CC18B4">
      <w:r>
        <w:t>•</w:t>
      </w:r>
      <w:r>
        <w:tab/>
        <w:t>Relationship between Users, Appointments, Payments, and Services</w:t>
      </w:r>
    </w:p>
    <w:p w14:paraId="5A492EB8" w14:textId="77777777" w:rsidR="00CC18B4" w:rsidRDefault="00CC18B4" w:rsidP="00CC18B4">
      <w:r>
        <w:t>•</w:t>
      </w:r>
      <w:r>
        <w:tab/>
        <w:t>Product-Order relationship with Users and Admin</w:t>
      </w:r>
    </w:p>
    <w:p w14:paraId="449220CF" w14:textId="77777777" w:rsidR="00CC18B4" w:rsidRDefault="00CC18B4" w:rsidP="00CC18B4">
      <w:r>
        <w:lastRenderedPageBreak/>
        <w:t xml:space="preserve"> </w:t>
      </w:r>
    </w:p>
    <w:p w14:paraId="3501887B" w14:textId="77777777" w:rsidR="00CC18B4" w:rsidRDefault="00CC18B4" w:rsidP="00CC18B4">
      <w:r>
        <w:t>1.5</w:t>
      </w:r>
      <w:r>
        <w:tab/>
        <w:t>5. UI/UX Design</w:t>
      </w:r>
    </w:p>
    <w:p w14:paraId="16DDA403" w14:textId="77777777" w:rsidR="00CC18B4" w:rsidRDefault="00CC18B4" w:rsidP="00CC18B4">
      <w:r>
        <w:t>•</w:t>
      </w:r>
      <w:r>
        <w:tab/>
        <w:t>Login Page (Admin, Stylist, User Login)</w:t>
      </w:r>
    </w:p>
    <w:p w14:paraId="4FE9CBF3" w14:textId="77777777" w:rsidR="00CC18B4" w:rsidRDefault="00CC18B4" w:rsidP="00CC18B4">
      <w:r>
        <w:t>•</w:t>
      </w:r>
      <w:r>
        <w:tab/>
        <w:t>Dashboard View for Admin &amp; Stylists</w:t>
      </w:r>
    </w:p>
    <w:p w14:paraId="57420058" w14:textId="77777777" w:rsidR="00CC18B4" w:rsidRDefault="00CC18B4" w:rsidP="00CC18B4">
      <w:r>
        <w:t>•</w:t>
      </w:r>
      <w:r>
        <w:tab/>
        <w:t>Appointment Booking Interface</w:t>
      </w:r>
    </w:p>
    <w:p w14:paraId="1A140C5C" w14:textId="77777777" w:rsidR="00CC18B4" w:rsidRDefault="00CC18B4" w:rsidP="00CC18B4">
      <w:r>
        <w:t>•</w:t>
      </w:r>
      <w:r>
        <w:tab/>
        <w:t>Payment and Confirmation Page</w:t>
      </w:r>
    </w:p>
    <w:p w14:paraId="0E2AD77A" w14:textId="77777777" w:rsidR="00CC18B4" w:rsidRDefault="00CC18B4" w:rsidP="00CC18B4">
      <w:r>
        <w:t>•</w:t>
      </w:r>
      <w:r>
        <w:tab/>
        <w:t>E-commerce Product Page &amp; Shopping Cart</w:t>
      </w:r>
    </w:p>
    <w:p w14:paraId="1C9923B0" w14:textId="77777777" w:rsidR="00CC18B4" w:rsidRDefault="00CC18B4" w:rsidP="00CC18B4">
      <w:r>
        <w:t>•</w:t>
      </w:r>
      <w:r>
        <w:tab/>
        <w:t>Admin Panel for Product Management</w:t>
      </w:r>
    </w:p>
    <w:p w14:paraId="39FACB8A" w14:textId="77777777" w:rsidR="00CC18B4" w:rsidRDefault="00CC18B4" w:rsidP="00CC18B4">
      <w:r>
        <w:t xml:space="preserve"> </w:t>
      </w:r>
    </w:p>
    <w:p w14:paraId="655F343D" w14:textId="77777777" w:rsidR="00CC18B4" w:rsidRDefault="00CC18B4" w:rsidP="00CC18B4">
      <w:r>
        <w:t>1.6</w:t>
      </w:r>
      <w:r>
        <w:tab/>
        <w:t>6. Work Breakdown Structure (WBS)</w:t>
      </w:r>
    </w:p>
    <w:p w14:paraId="1063F077" w14:textId="77777777" w:rsidR="00CC18B4" w:rsidRDefault="00CC18B4" w:rsidP="00CC18B4">
      <w:r>
        <w:t>Task</w:t>
      </w:r>
      <w:r>
        <w:tab/>
        <w:t>Subtasks</w:t>
      </w:r>
      <w:r>
        <w:tab/>
        <w:t>Duration</w:t>
      </w:r>
    </w:p>
    <w:p w14:paraId="650CB2B6" w14:textId="77777777" w:rsidR="00CC18B4" w:rsidRDefault="00CC18B4" w:rsidP="00CC18B4">
      <w:r>
        <w:t>System Setup</w:t>
      </w:r>
      <w:r>
        <w:tab/>
        <w:t>Database, Server, Frontend</w:t>
      </w:r>
      <w:r>
        <w:tab/>
        <w:t>2 Weeks</w:t>
      </w:r>
    </w:p>
    <w:p w14:paraId="3330D3C6" w14:textId="77777777" w:rsidR="00CC18B4" w:rsidRDefault="00CC18B4" w:rsidP="00CC18B4">
      <w:r>
        <w:t>Authentication</w:t>
      </w:r>
      <w:r>
        <w:tab/>
        <w:t>Login, JWT Security, User Roles</w:t>
      </w:r>
      <w:r>
        <w:tab/>
        <w:t>1 Week</w:t>
      </w:r>
    </w:p>
    <w:p w14:paraId="73391CBB" w14:textId="77777777" w:rsidR="00CC18B4" w:rsidRDefault="00CC18B4" w:rsidP="00CC18B4">
      <w:r>
        <w:t>Appointment System</w:t>
      </w:r>
      <w:r>
        <w:tab/>
        <w:t>Booking, Calendar, Status Updates</w:t>
      </w:r>
      <w:r>
        <w:tab/>
        <w:t>2 Weeks</w:t>
      </w:r>
    </w:p>
    <w:p w14:paraId="71102EE9" w14:textId="77777777" w:rsidR="00CC18B4" w:rsidRDefault="00CC18B4" w:rsidP="00CC18B4">
      <w:r>
        <w:t>E-commerce Integration</w:t>
      </w:r>
      <w:r>
        <w:tab/>
        <w:t>Product Management, Order Processing</w:t>
      </w:r>
      <w:r>
        <w:tab/>
        <w:t>2 Weeks</w:t>
      </w:r>
    </w:p>
    <w:p w14:paraId="14E49FF3" w14:textId="77777777" w:rsidR="00CC18B4" w:rsidRDefault="00CC18B4" w:rsidP="00CC18B4">
      <w:r>
        <w:t>Payment Integration</w:t>
      </w:r>
      <w:r>
        <w:tab/>
        <w:t>Online &amp; COD</w:t>
      </w:r>
      <w:r>
        <w:tab/>
        <w:t>1 Week</w:t>
      </w:r>
    </w:p>
    <w:p w14:paraId="21D8F822" w14:textId="77777777" w:rsidR="00CC18B4" w:rsidRDefault="00CC18B4" w:rsidP="00CC18B4">
      <w:r>
        <w:t xml:space="preserve"> </w:t>
      </w:r>
    </w:p>
    <w:p w14:paraId="1BB3F570" w14:textId="77777777" w:rsidR="00CC18B4" w:rsidRDefault="00CC18B4" w:rsidP="00CC18B4">
      <w:r>
        <w:t>1.7</w:t>
      </w:r>
      <w:r>
        <w:tab/>
        <w:t>7. Gantt Chart</w:t>
      </w:r>
    </w:p>
    <w:p w14:paraId="61DB8F4B" w14:textId="77777777" w:rsidR="00CC18B4" w:rsidRDefault="00CC18B4" w:rsidP="00CC18B4">
      <w:r>
        <w:t>Task</w:t>
      </w:r>
      <w:r>
        <w:tab/>
        <w:t>Week 1</w:t>
      </w:r>
      <w:r>
        <w:tab/>
        <w:t>Week 2</w:t>
      </w:r>
      <w:r>
        <w:tab/>
        <w:t>Week 3</w:t>
      </w:r>
      <w:r>
        <w:tab/>
        <w:t>Week 4</w:t>
      </w:r>
    </w:p>
    <w:p w14:paraId="3F1526A2" w14:textId="77777777" w:rsidR="00CC18B4" w:rsidRDefault="00CC18B4" w:rsidP="00CC18B4">
      <w:r>
        <w:t>System Setup</w:t>
      </w:r>
      <w:r>
        <w:tab/>
      </w:r>
      <w:r>
        <w:rPr>
          <w:rFonts w:ascii="Apple Color Emoji" w:hAnsi="Apple Color Emoji" w:cs="Apple Color Emoji"/>
        </w:rPr>
        <w:t>✅</w:t>
      </w:r>
      <w:r>
        <w:tab/>
      </w:r>
      <w:r>
        <w:rPr>
          <w:rFonts w:ascii="Apple Color Emoji" w:hAnsi="Apple Color Emoji" w:cs="Apple Color Emoji"/>
        </w:rPr>
        <w:t>✅</w:t>
      </w:r>
      <w:r>
        <w:tab/>
      </w:r>
      <w:r>
        <w:tab/>
      </w:r>
    </w:p>
    <w:p w14:paraId="2977EE64" w14:textId="77777777" w:rsidR="00CC18B4" w:rsidRDefault="00CC18B4" w:rsidP="00CC18B4">
      <w:r>
        <w:t>Authentication</w:t>
      </w:r>
      <w:r>
        <w:tab/>
      </w:r>
      <w:r>
        <w:tab/>
      </w:r>
      <w:r>
        <w:rPr>
          <w:rFonts w:ascii="Apple Color Emoji" w:hAnsi="Apple Color Emoji" w:cs="Apple Color Emoji"/>
        </w:rPr>
        <w:t>✅</w:t>
      </w:r>
      <w:r>
        <w:tab/>
      </w:r>
      <w:r>
        <w:rPr>
          <w:rFonts w:ascii="Apple Color Emoji" w:hAnsi="Apple Color Emoji" w:cs="Apple Color Emoji"/>
        </w:rPr>
        <w:t>✅</w:t>
      </w:r>
      <w:r>
        <w:tab/>
      </w:r>
    </w:p>
    <w:p w14:paraId="79014E7D" w14:textId="77777777" w:rsidR="00CC18B4" w:rsidRDefault="00CC18B4" w:rsidP="00CC18B4">
      <w:r>
        <w:t>Appointment System</w:t>
      </w:r>
      <w:r>
        <w:tab/>
      </w:r>
      <w:r>
        <w:tab/>
      </w:r>
      <w:r>
        <w:tab/>
      </w:r>
      <w:r>
        <w:rPr>
          <w:rFonts w:ascii="Apple Color Emoji" w:hAnsi="Apple Color Emoji" w:cs="Apple Color Emoji"/>
        </w:rPr>
        <w:t>✅</w:t>
      </w:r>
      <w:r>
        <w:tab/>
      </w:r>
      <w:r>
        <w:rPr>
          <w:rFonts w:ascii="Apple Color Emoji" w:hAnsi="Apple Color Emoji" w:cs="Apple Color Emoji"/>
        </w:rPr>
        <w:t>✅</w:t>
      </w:r>
    </w:p>
    <w:p w14:paraId="422CFB49" w14:textId="77777777" w:rsidR="00CC18B4" w:rsidRDefault="00CC18B4" w:rsidP="00CC18B4">
      <w:r>
        <w:t>E-commerce Integration</w:t>
      </w:r>
      <w:r>
        <w:tab/>
      </w:r>
      <w:r>
        <w:tab/>
      </w:r>
      <w:r>
        <w:tab/>
      </w:r>
      <w:r>
        <w:rPr>
          <w:rFonts w:ascii="Apple Color Emoji" w:hAnsi="Apple Color Emoji" w:cs="Apple Color Emoji"/>
        </w:rPr>
        <w:t>✅</w:t>
      </w:r>
      <w:r>
        <w:tab/>
      </w:r>
      <w:r>
        <w:rPr>
          <w:rFonts w:ascii="Apple Color Emoji" w:hAnsi="Apple Color Emoji" w:cs="Apple Color Emoji"/>
        </w:rPr>
        <w:t>✅</w:t>
      </w:r>
    </w:p>
    <w:p w14:paraId="52B0EC52" w14:textId="77777777" w:rsidR="00CC18B4" w:rsidRDefault="00CC18B4" w:rsidP="00CC18B4">
      <w:r>
        <w:t>Payment Integration</w:t>
      </w:r>
      <w:r>
        <w:tab/>
      </w:r>
      <w:r>
        <w:tab/>
      </w:r>
      <w:r>
        <w:tab/>
      </w:r>
      <w:r>
        <w:tab/>
      </w:r>
      <w:r>
        <w:rPr>
          <w:rFonts w:ascii="Apple Color Emoji" w:hAnsi="Apple Color Emoji" w:cs="Apple Color Emoji"/>
        </w:rPr>
        <w:t>✅</w:t>
      </w:r>
    </w:p>
    <w:p w14:paraId="6866E698" w14:textId="77777777" w:rsidR="00CC18B4" w:rsidRDefault="00CC18B4" w:rsidP="00CC18B4">
      <w:r>
        <w:t xml:space="preserve"> </w:t>
      </w:r>
    </w:p>
    <w:p w14:paraId="4EA94922" w14:textId="77777777" w:rsidR="00CC18B4" w:rsidRDefault="00CC18B4" w:rsidP="00CC18B4">
      <w:r>
        <w:t>1.8</w:t>
      </w:r>
      <w:r>
        <w:tab/>
        <w:t>Conclusion</w:t>
      </w:r>
    </w:p>
    <w:p w14:paraId="4F67771D" w14:textId="77777777" w:rsidR="00CC18B4" w:rsidRDefault="00CC18B4" w:rsidP="00CC18B4">
      <w:r>
        <w:t>This artifact outlines the critical elements of the Salon Management System with E-Commerce, ensuring a structured approach to development, risk assessment, and role-based access management. The project is designed to streamline salon operations and enhance customer experience through seamless appointment scheduling and online product purchases.</w:t>
      </w:r>
    </w:p>
    <w:p w14:paraId="5DAD9B18" w14:textId="77777777" w:rsidR="00CC18B4" w:rsidRPr="005A699F" w:rsidRDefault="00CC18B4" w:rsidP="005A699F"/>
    <w:sectPr w:rsidR="00CC18B4" w:rsidRPr="005A69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3659E"/>
    <w:multiLevelType w:val="multilevel"/>
    <w:tmpl w:val="8E7234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F12BC3"/>
    <w:multiLevelType w:val="multilevel"/>
    <w:tmpl w:val="8B34CF68"/>
    <w:lvl w:ilvl="0">
      <w:start w:val="1"/>
      <w:numFmt w:val="decimal"/>
      <w:pStyle w:val="Heading1"/>
      <w:lvlText w:val="%1"/>
      <w:lvlJc w:val="left"/>
      <w:pPr>
        <w:ind w:left="1152" w:hanging="432"/>
      </w:pPr>
    </w:lvl>
    <w:lvl w:ilvl="1">
      <w:start w:val="1"/>
      <w:numFmt w:val="decimal"/>
      <w:pStyle w:val="Heading2"/>
      <w:lvlText w:val="%1.%2"/>
      <w:lvlJc w:val="left"/>
      <w:pPr>
        <w:ind w:left="1296" w:hanging="576"/>
      </w:p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72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87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01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16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304" w:hanging="1584"/>
      </w:pPr>
    </w:lvl>
  </w:abstractNum>
  <w:abstractNum w:abstractNumId="2" w15:restartNumberingAfterBreak="0">
    <w:nsid w:val="24935A1D"/>
    <w:multiLevelType w:val="multilevel"/>
    <w:tmpl w:val="FC8AD3A0"/>
    <w:lvl w:ilvl="0">
      <w:start w:val="1"/>
      <w:numFmt w:val="decimal"/>
      <w:pStyle w:val="Heading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68D36C4"/>
    <w:multiLevelType w:val="multilevel"/>
    <w:tmpl w:val="48C2D0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2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9F"/>
    <w:rsid w:val="00010362"/>
    <w:rsid w:val="00170DA6"/>
    <w:rsid w:val="00320442"/>
    <w:rsid w:val="00496759"/>
    <w:rsid w:val="005A699F"/>
    <w:rsid w:val="005F6058"/>
    <w:rsid w:val="00807F90"/>
    <w:rsid w:val="00840ECD"/>
    <w:rsid w:val="00843FBA"/>
    <w:rsid w:val="00B54C56"/>
    <w:rsid w:val="00B909C1"/>
    <w:rsid w:val="00CC18B4"/>
    <w:rsid w:val="00EB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C949"/>
  <w15:chartTrackingRefBased/>
  <w15:docId w15:val="{EC2EEDD8-9F90-8C4A-8D45-803EBCF4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759"/>
    <w:pPr>
      <w:spacing w:line="36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699F"/>
    <w:pPr>
      <w:keepNext/>
      <w:keepLines/>
      <w:numPr>
        <w:numId w:val="12"/>
      </w:numPr>
      <w:spacing w:before="360" w:after="360"/>
      <w:ind w:left="432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9C1"/>
    <w:pPr>
      <w:keepNext/>
      <w:keepLines/>
      <w:numPr>
        <w:ilvl w:val="1"/>
        <w:numId w:val="13"/>
      </w:numPr>
      <w:spacing w:before="360" w:after="36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909C1"/>
    <w:pPr>
      <w:keepNext/>
      <w:keepLines/>
      <w:numPr>
        <w:ilvl w:val="2"/>
        <w:numId w:val="13"/>
      </w:numPr>
      <w:spacing w:before="160" w:after="120"/>
      <w:outlineLvl w:val="2"/>
    </w:pPr>
    <w:rPr>
      <w:rFonts w:eastAsia="Arial" w:cs="Arial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9C1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9C1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9C1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9C1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9C1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C1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0362"/>
    <w:rPr>
      <w:rFonts w:ascii="Times New Roman" w:eastAsia="Arial" w:hAnsi="Times New Roman" w:cs="Arial"/>
      <w:b/>
      <w:kern w:val="0"/>
      <w:sz w:val="22"/>
      <w:szCs w:val="28"/>
      <w:lang w:val="en-US"/>
      <w14:ligatures w14:val="none"/>
    </w:rPr>
  </w:style>
  <w:style w:type="paragraph" w:styleId="NoSpacing">
    <w:name w:val="No Spacing"/>
    <w:uiPriority w:val="1"/>
    <w:qFormat/>
    <w:rsid w:val="00840ECD"/>
    <w:rPr>
      <w:rFonts w:ascii="Arial" w:hAnsi="Arial" w:cs="Calibri"/>
      <w:kern w:val="0"/>
      <w:szCs w:val="2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A699F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675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0ECD"/>
    <w:rPr>
      <w:rFonts w:asciiTheme="majorHAnsi" w:eastAsiaTheme="majorEastAsia" w:hAnsiTheme="majorHAnsi" w:cstheme="majorBidi"/>
      <w:i/>
      <w:iCs/>
      <w:color w:val="2F5496" w:themeColor="accent1" w:themeShade="BF"/>
      <w:kern w:val="0"/>
      <w:szCs w:val="22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ECD"/>
    <w:rPr>
      <w:rFonts w:asciiTheme="majorHAnsi" w:eastAsiaTheme="majorEastAsia" w:hAnsiTheme="majorHAnsi" w:cstheme="majorBidi"/>
      <w:color w:val="2F5496" w:themeColor="accent1" w:themeShade="BF"/>
      <w:kern w:val="0"/>
      <w:szCs w:val="22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ECD"/>
    <w:rPr>
      <w:rFonts w:asciiTheme="majorHAnsi" w:eastAsiaTheme="majorEastAsia" w:hAnsiTheme="majorHAnsi" w:cstheme="majorBidi"/>
      <w:color w:val="1F3763" w:themeColor="accent1" w:themeShade="7F"/>
      <w:kern w:val="0"/>
      <w:szCs w:val="22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ECD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2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ECD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ECD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paragraph" w:customStyle="1" w:styleId="Heading">
    <w:name w:val="Heading"/>
    <w:basedOn w:val="Normal"/>
    <w:next w:val="BodyText"/>
    <w:qFormat/>
    <w:rsid w:val="00010362"/>
    <w:pPr>
      <w:keepNext/>
      <w:numPr>
        <w:numId w:val="8"/>
      </w:numPr>
      <w:spacing w:before="360" w:after="240"/>
    </w:pPr>
    <w:rPr>
      <w:rFonts w:eastAsia="Microsoft YaHei" w:cs="Lucida Sans"/>
      <w:b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1036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10362"/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A699F"/>
    <w:rPr>
      <w:b/>
      <w:bCs/>
    </w:rPr>
  </w:style>
  <w:style w:type="character" w:customStyle="1" w:styleId="apple-converted-space">
    <w:name w:val="apple-converted-space"/>
    <w:basedOn w:val="DefaultParagraphFont"/>
    <w:rsid w:val="005A699F"/>
  </w:style>
  <w:style w:type="table" w:styleId="GridTable5Dark-Accent3">
    <w:name w:val="Grid Table 5 Dark Accent 3"/>
    <w:basedOn w:val="TableNormal"/>
    <w:uiPriority w:val="50"/>
    <w:rsid w:val="005A699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ishniure/Library/Group%20Containers/UBF8T346G9.Office/User%20Content.localized/Templates.localized/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Documentation.dotx</Template>
  <TotalTime>5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Niure, Anish</dc:creator>
  <cp:keywords/>
  <dc:description/>
  <cp:lastModifiedBy>Niure, Anish</cp:lastModifiedBy>
  <cp:revision>1</cp:revision>
  <dcterms:created xsi:type="dcterms:W3CDTF">2025-02-02T13:07:00Z</dcterms:created>
  <dcterms:modified xsi:type="dcterms:W3CDTF">2025-02-02T13:15:00Z</dcterms:modified>
</cp:coreProperties>
</file>